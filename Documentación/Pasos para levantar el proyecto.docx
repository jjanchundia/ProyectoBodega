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840" w:rsidRDefault="0025226F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Pasos para levantar el proyecto:</w:t>
      </w:r>
    </w:p>
    <w:p w:rsidR="00404840" w:rsidRDefault="0025226F">
      <w:pPr>
        <w:rPr>
          <w:sz w:val="28"/>
          <w:szCs w:val="28"/>
        </w:rPr>
      </w:pPr>
      <w:r>
        <w:rPr>
          <w:sz w:val="28"/>
          <w:szCs w:val="28"/>
        </w:rPr>
        <w:t xml:space="preserve">Este proyecto fue realizado en Net Core 3.1, los servicios Rest Api en web aplication net Core, y el proyecto web para consumir esos servicios en Net Core 3.1 con razor pages, a continuación, se </w:t>
      </w:r>
      <w:r>
        <w:rPr>
          <w:sz w:val="28"/>
          <w:szCs w:val="28"/>
        </w:rPr>
        <w:t>detallan los pasos para levantar el proyecto sin errores:</w:t>
      </w:r>
    </w:p>
    <w:p w:rsidR="00404840" w:rsidRDefault="00404840">
      <w:pPr>
        <w:rPr>
          <w:sz w:val="28"/>
          <w:szCs w:val="28"/>
        </w:rPr>
      </w:pPr>
    </w:p>
    <w:p w:rsidR="00404840" w:rsidRDefault="0025226F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 xml:space="preserve">Clonar/Descargar proyecto del repositorio GitHub: </w:t>
      </w:r>
      <w:hyperlink r:id="rId7" w:history="1">
        <w:r>
          <w:rPr>
            <w:rStyle w:val="Hipervnculo"/>
            <w:sz w:val="28"/>
            <w:szCs w:val="28"/>
          </w:rPr>
          <w:t>https://github.com/jjanchundia/ProyectoBodega</w:t>
        </w:r>
      </w:hyperlink>
    </w:p>
    <w:p w:rsidR="00404840" w:rsidRDefault="0025226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 esa carpeta se encuentran 3 carpeta</w:t>
      </w:r>
      <w:r>
        <w:rPr>
          <w:sz w:val="28"/>
          <w:szCs w:val="28"/>
        </w:rPr>
        <w:t>s internas:</w:t>
      </w:r>
    </w:p>
    <w:p w:rsidR="00404840" w:rsidRDefault="002522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*Api.</w:t>
      </w:r>
    </w:p>
    <w:p w:rsidR="00404840" w:rsidRDefault="002522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*Base de Datos.</w:t>
      </w:r>
    </w:p>
    <w:p w:rsidR="00404840" w:rsidRDefault="002522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*WebBodega.</w:t>
      </w:r>
    </w:p>
    <w:p w:rsidR="00404840" w:rsidRDefault="0025226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Restaurar la base de datos desde Sql Server, se encuentra en la carpeta Base de datos.</w:t>
      </w:r>
    </w:p>
    <w:p w:rsidR="00404840" w:rsidRDefault="0025226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Compilar y ejecutar el proyecto Api.</w:t>
      </w:r>
    </w:p>
    <w:p w:rsidR="00404840" w:rsidRDefault="0025226F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Compilar y ejecutar el proyecto WebBodegas</w:t>
      </w:r>
      <w:r>
        <w:rPr>
          <w:sz w:val="24"/>
          <w:szCs w:val="24"/>
        </w:rPr>
        <w:t>.</w:t>
      </w:r>
    </w:p>
    <w:p w:rsidR="00404840" w:rsidRDefault="0025226F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Revisar el proyecto.</w:t>
      </w:r>
    </w:p>
    <w:sectPr w:rsidR="00404840">
      <w:headerReference w:type="default" r:id="rId8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26F" w:rsidRDefault="0025226F">
      <w:pPr>
        <w:spacing w:after="0" w:line="240" w:lineRule="auto"/>
      </w:pPr>
      <w:r>
        <w:separator/>
      </w:r>
    </w:p>
  </w:endnote>
  <w:endnote w:type="continuationSeparator" w:id="0">
    <w:p w:rsidR="0025226F" w:rsidRDefault="00252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26F" w:rsidRDefault="0025226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5226F" w:rsidRDefault="00252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07D" w:rsidRDefault="0025226F">
    <w:pPr>
      <w:pStyle w:val="Encabezado"/>
    </w:pPr>
    <w:r>
      <w:rPr>
        <w:b/>
        <w:bCs/>
        <w:sz w:val="24"/>
        <w:szCs w:val="24"/>
      </w:rPr>
      <w:t>Nombre:</w:t>
    </w:r>
    <w:r>
      <w:rPr>
        <w:sz w:val="24"/>
        <w:szCs w:val="24"/>
      </w:rPr>
      <w:t xml:space="preserve"> Jonathan Joel Anchundia Navas.</w:t>
    </w:r>
  </w:p>
  <w:p w:rsidR="00BE007D" w:rsidRDefault="0025226F">
    <w:pPr>
      <w:pStyle w:val="Encabezado"/>
    </w:pPr>
    <w:r>
      <w:rPr>
        <w:b/>
        <w:bCs/>
        <w:sz w:val="24"/>
        <w:szCs w:val="24"/>
      </w:rPr>
      <w:t>Empresa:</w:t>
    </w:r>
    <w:r>
      <w:rPr>
        <w:sz w:val="24"/>
        <w:szCs w:val="24"/>
      </w:rPr>
      <w:t xml:space="preserve"> Corporación Kruger.</w:t>
    </w:r>
  </w:p>
  <w:p w:rsidR="00BE007D" w:rsidRDefault="0025226F">
    <w:pPr>
      <w:pStyle w:val="Encabezado"/>
    </w:pPr>
    <w:r>
      <w:rPr>
        <w:b/>
        <w:bCs/>
        <w:sz w:val="24"/>
        <w:szCs w:val="24"/>
      </w:rPr>
      <w:t>Fecha:</w:t>
    </w:r>
    <w:r>
      <w:rPr>
        <w:sz w:val="24"/>
        <w:szCs w:val="24"/>
      </w:rPr>
      <w:t xml:space="preserve"> 05/04/2020</w:t>
    </w:r>
  </w:p>
  <w:p w:rsidR="00BE007D" w:rsidRDefault="002522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7610F"/>
    <w:multiLevelType w:val="multilevel"/>
    <w:tmpl w:val="AAAC0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04840"/>
    <w:rsid w:val="000A201F"/>
    <w:rsid w:val="0025226F"/>
    <w:rsid w:val="0040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E1814E-D141-45A5-8803-5463FDD9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janchundia/ProyectoBode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Joel Anchundia Navas</dc:creator>
  <dc:description/>
  <cp:lastModifiedBy>Jonathan Joel Anchundia Navas</cp:lastModifiedBy>
  <cp:revision>2</cp:revision>
  <dcterms:created xsi:type="dcterms:W3CDTF">2020-04-05T20:57:00Z</dcterms:created>
  <dcterms:modified xsi:type="dcterms:W3CDTF">2020-04-05T20:57:00Z</dcterms:modified>
</cp:coreProperties>
</file>